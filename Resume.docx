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211"/>
        <w:tblW w:w="5000" w:type="pct"/>
        <w:tblLayout w:type="fixed"/>
        <w:tblLook w:val="0000" w:firstRow="0" w:lastRow="0" w:firstColumn="0" w:lastColumn="0" w:noHBand="0" w:noVBand="0"/>
      </w:tblPr>
      <w:tblGrid>
        <w:gridCol w:w="6250"/>
        <w:gridCol w:w="52"/>
        <w:gridCol w:w="2088"/>
        <w:gridCol w:w="22"/>
        <w:gridCol w:w="444"/>
      </w:tblGrid>
      <w:tr w:rsidR="00B247E7" w:rsidRPr="00DE7766" w:rsidTr="0033518A">
        <w:tc>
          <w:tcPr>
            <w:tcW w:w="8856" w:type="dxa"/>
            <w:gridSpan w:val="5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B247E7" w:rsidRDefault="00B247E7" w:rsidP="0033518A">
            <w:pPr>
              <w:pStyle w:val="ContactInfo"/>
            </w:pPr>
          </w:p>
          <w:p w:rsidR="00B247E7" w:rsidRPr="00A07D6A" w:rsidRDefault="00B247E7" w:rsidP="0033518A">
            <w:pPr>
              <w:pStyle w:val="ContactInfo"/>
            </w:pPr>
            <w:r>
              <w:t>Katherine Polys</w:t>
            </w:r>
          </w:p>
          <w:p w:rsidR="00B247E7" w:rsidRPr="00DE7766" w:rsidRDefault="00B247E7" w:rsidP="0033518A">
            <w:pPr>
              <w:pStyle w:val="ContactInfo"/>
            </w:pPr>
            <w:r>
              <w:t>108 Franklin Ave. W P.O. Box 213</w:t>
            </w:r>
          </w:p>
          <w:p w:rsidR="00B247E7" w:rsidRDefault="00B247E7" w:rsidP="0033518A">
            <w:pPr>
              <w:pStyle w:val="ContactInfo"/>
            </w:pPr>
            <w:r>
              <w:t>(612) 219-9030</w:t>
            </w:r>
          </w:p>
          <w:p w:rsidR="00B247E7" w:rsidRPr="00DE7766" w:rsidRDefault="00B247E7" w:rsidP="0033518A">
            <w:pPr>
              <w:pStyle w:val="ContactInfo"/>
            </w:pPr>
            <w:r>
              <w:t>KatherinePolys@gmail.com</w:t>
            </w:r>
          </w:p>
        </w:tc>
      </w:tr>
      <w:tr w:rsidR="00B247E7" w:rsidRPr="00DE7766" w:rsidTr="0033518A">
        <w:trPr>
          <w:trHeight w:val="360"/>
        </w:trPr>
        <w:tc>
          <w:tcPr>
            <w:tcW w:w="8856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B247E7" w:rsidRPr="00DE7766" w:rsidRDefault="00B247E7" w:rsidP="0033518A">
            <w:pPr>
              <w:pStyle w:val="Heading1"/>
            </w:pPr>
            <w:r>
              <w:t>Summary</w:t>
            </w:r>
          </w:p>
        </w:tc>
      </w:tr>
      <w:tr w:rsidR="00B247E7" w:rsidRPr="00A84E65" w:rsidTr="0033518A">
        <w:trPr>
          <w:gridAfter w:val="1"/>
          <w:wAfter w:w="444" w:type="dxa"/>
          <w:trHeight w:val="504"/>
        </w:trPr>
        <w:sdt>
          <w:sdtPr>
            <w:id w:val="2495704"/>
            <w:placeholder>
              <w:docPart w:val="E5FA16F3B1C447A3B512980DC035BC7B"/>
            </w:placeholder>
            <w:temporary/>
            <w:showingPlcHdr/>
          </w:sdtPr>
          <w:sdtEndPr/>
          <w:sdtContent>
            <w:tc>
              <w:tcPr>
                <w:tcW w:w="8412" w:type="dxa"/>
                <w:gridSpan w:val="4"/>
                <w:tcBorders>
                  <w:top w:val="single" w:sz="4" w:space="0" w:color="7F7F7F" w:themeColor="text1" w:themeTint="80"/>
                  <w:left w:val="nil"/>
                  <w:bottom w:val="single" w:sz="4" w:space="0" w:color="7F7F7F" w:themeColor="text1" w:themeTint="80"/>
                  <w:right w:val="nil"/>
                </w:tcBorders>
                <w:vAlign w:val="center"/>
              </w:tcPr>
              <w:p w:rsidR="00B247E7" w:rsidRPr="00A84E65" w:rsidRDefault="00B247E7" w:rsidP="0033518A">
                <w:r w:rsidRPr="00A84E65">
                  <w:t>More than 7 years programming and application development experience.</w:t>
                </w:r>
              </w:p>
            </w:tc>
          </w:sdtContent>
        </w:sdt>
      </w:tr>
      <w:tr w:rsidR="00B247E7" w:rsidTr="0033518A">
        <w:trPr>
          <w:trHeight w:val="360"/>
        </w:trPr>
        <w:tc>
          <w:tcPr>
            <w:tcW w:w="8856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B247E7" w:rsidRDefault="00B247E7" w:rsidP="0033518A">
            <w:pPr>
              <w:pStyle w:val="Heading1"/>
            </w:pPr>
            <w:r>
              <w:t>Computer skills</w:t>
            </w:r>
          </w:p>
        </w:tc>
      </w:tr>
      <w:tr w:rsidR="00B247E7" w:rsidTr="0033518A">
        <w:trPr>
          <w:gridAfter w:val="1"/>
          <w:wAfter w:w="444" w:type="dxa"/>
          <w:trHeight w:val="152"/>
        </w:trPr>
        <w:tc>
          <w:tcPr>
            <w:tcW w:w="8412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B247E7" w:rsidRPr="00116379" w:rsidRDefault="00B247E7" w:rsidP="0033518A">
            <w:pPr>
              <w:pStyle w:val="Heading2"/>
            </w:pPr>
            <w:r w:rsidRPr="00116379">
              <w:t>Languages</w:t>
            </w:r>
          </w:p>
          <w:p w:rsidR="00B247E7" w:rsidRDefault="00B247E7" w:rsidP="0033518A">
            <w:pPr>
              <w:pStyle w:val="ListParagraph"/>
            </w:pPr>
            <w:r>
              <w:t xml:space="preserve">Java, Scheme, C++,SQL, HTML, JavaScript, CSS, Racket, Python </w:t>
            </w:r>
          </w:p>
          <w:p w:rsidR="00B247E7" w:rsidRDefault="00B247E7" w:rsidP="0033518A">
            <w:pPr>
              <w:pStyle w:val="Heading2"/>
            </w:pPr>
            <w:r>
              <w:t>Software</w:t>
            </w:r>
          </w:p>
          <w:p w:rsidR="00B247E7" w:rsidRDefault="00B247E7" w:rsidP="0033518A">
            <w:pPr>
              <w:pStyle w:val="ListParagraph"/>
            </w:pPr>
            <w:r>
              <w:t>Microsoft Office Products, Unix Systems, GIMP, Windows Systems, Adobe products</w:t>
            </w:r>
            <w:r w:rsidR="0033518A">
              <w:t>, IDE Products</w:t>
            </w:r>
            <w:r w:rsidR="005B754D">
              <w:t>, Bootstrap</w:t>
            </w:r>
          </w:p>
        </w:tc>
      </w:tr>
      <w:tr w:rsidR="00B247E7" w:rsidRPr="00DE7766" w:rsidTr="0033518A">
        <w:trPr>
          <w:trHeight w:val="360"/>
        </w:trPr>
        <w:tc>
          <w:tcPr>
            <w:tcW w:w="8856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B247E7" w:rsidRPr="00DE7766" w:rsidRDefault="00B247E7" w:rsidP="0033518A">
            <w:pPr>
              <w:pStyle w:val="Heading1"/>
            </w:pPr>
            <w:r>
              <w:t>Experience</w:t>
            </w:r>
          </w:p>
        </w:tc>
      </w:tr>
      <w:tr w:rsidR="00B247E7" w:rsidRPr="00DE7766" w:rsidTr="0033518A">
        <w:trPr>
          <w:gridAfter w:val="2"/>
          <w:wAfter w:w="466" w:type="dxa"/>
          <w:trHeight w:val="216"/>
        </w:trPr>
        <w:tc>
          <w:tcPr>
            <w:tcW w:w="6250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B247E7" w:rsidRPr="00DE7766" w:rsidRDefault="00B247E7" w:rsidP="0033518A">
            <w:pPr>
              <w:pStyle w:val="Heading2"/>
            </w:pPr>
            <w:r>
              <w:t xml:space="preserve">Participated in </w:t>
            </w:r>
            <w:r w:rsidRPr="00C327DA">
              <w:t>Midwest Instruction and Computing Symposium</w:t>
            </w:r>
          </w:p>
        </w:tc>
        <w:tc>
          <w:tcPr>
            <w:tcW w:w="2140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B247E7" w:rsidRPr="00DE7766" w:rsidRDefault="00B247E7" w:rsidP="0033518A">
            <w:pPr>
              <w:pStyle w:val="Dates"/>
            </w:pPr>
          </w:p>
        </w:tc>
      </w:tr>
      <w:tr w:rsidR="00B247E7" w:rsidRPr="00D4662D" w:rsidTr="0033518A">
        <w:trPr>
          <w:gridAfter w:val="2"/>
          <w:wAfter w:w="466" w:type="dxa"/>
          <w:trHeight w:val="738"/>
        </w:trPr>
        <w:tc>
          <w:tcPr>
            <w:tcW w:w="83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247E7" w:rsidRPr="00D97489" w:rsidRDefault="00B247E7" w:rsidP="0033518A">
            <w:pPr>
              <w:pStyle w:val="Location"/>
            </w:pPr>
            <w:r>
              <w:t>MICS</w:t>
            </w:r>
          </w:p>
          <w:p w:rsidR="00B247E7" w:rsidRPr="00D4662D" w:rsidRDefault="00B247E7" w:rsidP="0033518A">
            <w:pPr>
              <w:pStyle w:val="ListParagraph"/>
            </w:pPr>
            <w:r>
              <w:t>After Programming prompts were given, had to generate as much code as possible in four hours</w:t>
            </w:r>
          </w:p>
        </w:tc>
      </w:tr>
      <w:tr w:rsidR="00B247E7" w:rsidRPr="00F510D1" w:rsidTr="0033518A">
        <w:trPr>
          <w:gridAfter w:val="2"/>
          <w:wAfter w:w="466" w:type="dxa"/>
          <w:trHeight w:val="216"/>
        </w:trPr>
        <w:tc>
          <w:tcPr>
            <w:tcW w:w="6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247E7" w:rsidRPr="00DE7766" w:rsidRDefault="00B247E7" w:rsidP="0033518A">
            <w:pPr>
              <w:pStyle w:val="Heading2"/>
            </w:pPr>
            <w:proofErr w:type="spellStart"/>
            <w:r>
              <w:t>AugSem</w:t>
            </w:r>
            <w:proofErr w:type="spellEnd"/>
            <w:r>
              <w:t xml:space="preserve"> Student Leader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B247E7" w:rsidRPr="00F510D1" w:rsidRDefault="00B247E7" w:rsidP="0033518A">
            <w:pPr>
              <w:pStyle w:val="Dates"/>
            </w:pPr>
          </w:p>
        </w:tc>
      </w:tr>
      <w:tr w:rsidR="00B247E7" w:rsidRPr="00DE7766" w:rsidTr="0033518A">
        <w:trPr>
          <w:gridAfter w:val="2"/>
          <w:wAfter w:w="466" w:type="dxa"/>
          <w:trHeight w:val="1548"/>
        </w:trPr>
        <w:tc>
          <w:tcPr>
            <w:tcW w:w="83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247E7" w:rsidRDefault="00B247E7" w:rsidP="0033518A">
            <w:pPr>
              <w:pStyle w:val="Location"/>
              <w:rPr>
                <w:i w:val="0"/>
              </w:rPr>
            </w:pPr>
            <w:r>
              <w:t>Augsburg</w:t>
            </w:r>
          </w:p>
          <w:p w:rsidR="00B247E7" w:rsidRDefault="00B247E7" w:rsidP="0033518A">
            <w:pPr>
              <w:pStyle w:val="ListParagraph"/>
            </w:pPr>
            <w:r>
              <w:t>Assisted freshmen students in adjusting to college student life</w:t>
            </w:r>
          </w:p>
          <w:p w:rsidR="00B247E7" w:rsidRDefault="00B247E7" w:rsidP="0033518A">
            <w:pPr>
              <w:pStyle w:val="ListParagraph"/>
            </w:pPr>
            <w:r w:rsidRPr="00C327DA">
              <w:t>Facilitated weekly meetings/check-ins with incoming freshman students activities designed to support student engagement</w:t>
            </w:r>
          </w:p>
          <w:p w:rsidR="00B247E7" w:rsidRPr="00DE7766" w:rsidRDefault="00B247E7" w:rsidP="0033518A">
            <w:pPr>
              <w:pStyle w:val="ListParagraph"/>
            </w:pPr>
            <w:r>
              <w:t xml:space="preserve">Assisted in planning and implementation of group </w:t>
            </w:r>
            <w:r w:rsidR="00A907DC">
              <w:t>activities</w:t>
            </w:r>
          </w:p>
        </w:tc>
      </w:tr>
      <w:tr w:rsidR="00B247E7" w:rsidRPr="00D97489" w:rsidTr="0033518A">
        <w:trPr>
          <w:gridAfter w:val="2"/>
          <w:wAfter w:w="466" w:type="dxa"/>
          <w:trHeight w:val="216"/>
        </w:trPr>
        <w:tc>
          <w:tcPr>
            <w:tcW w:w="630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247E7" w:rsidRPr="00D97489" w:rsidRDefault="00B247E7" w:rsidP="0033518A">
            <w:pPr>
              <w:pStyle w:val="Heading2"/>
            </w:pPr>
            <w:r>
              <w:t>Saltwater Comet Literary Journal</w:t>
            </w:r>
          </w:p>
        </w:tc>
        <w:tc>
          <w:tcPr>
            <w:tcW w:w="2088" w:type="dxa"/>
            <w:tcBorders>
              <w:top w:val="nil"/>
              <w:left w:val="nil"/>
              <w:bottom w:val="nil"/>
              <w:right w:val="nil"/>
            </w:tcBorders>
          </w:tcPr>
          <w:p w:rsidR="00B247E7" w:rsidRPr="00D97489" w:rsidRDefault="00B247E7" w:rsidP="0033518A">
            <w:pPr>
              <w:pStyle w:val="Dates"/>
            </w:pPr>
          </w:p>
        </w:tc>
      </w:tr>
      <w:tr w:rsidR="00B247E7" w:rsidRPr="00D4662D" w:rsidTr="0033518A">
        <w:trPr>
          <w:gridAfter w:val="2"/>
          <w:wAfter w:w="466" w:type="dxa"/>
          <w:trHeight w:val="4047"/>
        </w:trPr>
        <w:tc>
          <w:tcPr>
            <w:tcW w:w="8390" w:type="dxa"/>
            <w:gridSpan w:val="3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B247E7" w:rsidRDefault="00B247E7" w:rsidP="0033518A">
            <w:pPr>
              <w:pStyle w:val="Location"/>
              <w:rPr>
                <w:i w:val="0"/>
              </w:rPr>
            </w:pPr>
            <w:proofErr w:type="spellStart"/>
            <w:r>
              <w:t>Perpich</w:t>
            </w:r>
            <w:proofErr w:type="spellEnd"/>
            <w:r>
              <w:t xml:space="preserve"> Center for Arts Education</w:t>
            </w:r>
          </w:p>
          <w:p w:rsidR="00B247E7" w:rsidRPr="00D4662D" w:rsidRDefault="00B247E7" w:rsidP="0033518A">
            <w:pPr>
              <w:pStyle w:val="ListParagraph"/>
            </w:pPr>
            <w:r>
              <w:t>A compilation of poetry from high school students through</w:t>
            </w:r>
            <w:r w:rsidR="008D01BE">
              <w:t>ou</w:t>
            </w:r>
            <w:r>
              <w:t>t the state of Minnesota</w:t>
            </w:r>
          </w:p>
          <w:p w:rsidR="00B247E7" w:rsidRDefault="00B247E7" w:rsidP="0033518A">
            <w:pPr>
              <w:pStyle w:val="ListParagraph"/>
            </w:pPr>
            <w:r>
              <w:t>Reached out to schools to seek entries</w:t>
            </w:r>
          </w:p>
          <w:p w:rsidR="00B247E7" w:rsidRDefault="00B247E7" w:rsidP="0033518A">
            <w:pPr>
              <w:pStyle w:val="ListParagraph"/>
            </w:pPr>
            <w:r>
              <w:t>Prioritized activities to ensure successful completion and publication</w:t>
            </w:r>
            <w:r w:rsidR="0033518A">
              <w:t xml:space="preserve"> of a compilation of poetry </w:t>
            </w:r>
          </w:p>
          <w:p w:rsidR="00B247E7" w:rsidRDefault="00B247E7" w:rsidP="0033518A">
            <w:pPr>
              <w:pStyle w:val="ListParagraph"/>
            </w:pPr>
            <w:r>
              <w:t>Edited the work sent in</w:t>
            </w:r>
          </w:p>
          <w:p w:rsidR="00B247E7" w:rsidRDefault="00B247E7" w:rsidP="0033518A">
            <w:pPr>
              <w:pStyle w:val="ListParagraph"/>
            </w:pPr>
            <w:r>
              <w:t xml:space="preserve">Provided feedback </w:t>
            </w:r>
          </w:p>
          <w:p w:rsidR="00B247E7" w:rsidRDefault="00B247E7" w:rsidP="0033518A">
            <w:pPr>
              <w:pStyle w:val="ListParagraph"/>
            </w:pPr>
            <w:r>
              <w:t>Assisted in oversite of all aspects of book production</w:t>
            </w:r>
          </w:p>
          <w:tbl>
            <w:tblPr>
              <w:tblW w:w="5000" w:type="pct"/>
              <w:tblLayout w:type="fixed"/>
              <w:tblLook w:val="0000" w:firstRow="0" w:lastRow="0" w:firstColumn="0" w:lastColumn="0" w:noHBand="0" w:noVBand="0"/>
            </w:tblPr>
            <w:tblGrid>
              <w:gridCol w:w="6137"/>
              <w:gridCol w:w="2037"/>
            </w:tblGrid>
            <w:tr w:rsidR="00B247E7" w:rsidRPr="00F510D1" w:rsidTr="00C97423">
              <w:trPr>
                <w:trHeight w:val="216"/>
              </w:trPr>
              <w:tc>
                <w:tcPr>
                  <w:tcW w:w="630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247E7" w:rsidRPr="00DE7766" w:rsidRDefault="00B247E7" w:rsidP="008D01BE">
                  <w:pPr>
                    <w:pStyle w:val="Heading2"/>
                    <w:framePr w:hSpace="180" w:wrap="around" w:vAnchor="page" w:hAnchor="margin" w:y="211"/>
                  </w:pPr>
                  <w:r>
                    <w:t>Teen Outreach Program</w:t>
                  </w:r>
                </w:p>
              </w:tc>
              <w:tc>
                <w:tcPr>
                  <w:tcW w:w="208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247E7" w:rsidRPr="00F510D1" w:rsidRDefault="00B247E7" w:rsidP="008D01BE">
                  <w:pPr>
                    <w:pStyle w:val="Dates"/>
                    <w:framePr w:hSpace="180" w:wrap="around" w:vAnchor="page" w:hAnchor="margin" w:y="211"/>
                  </w:pPr>
                </w:p>
              </w:tc>
            </w:tr>
            <w:tr w:rsidR="00B247E7" w:rsidRPr="00DE7766" w:rsidTr="0033518A">
              <w:trPr>
                <w:trHeight w:val="1293"/>
              </w:trPr>
              <w:tc>
                <w:tcPr>
                  <w:tcW w:w="839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B247E7" w:rsidRDefault="00B247E7" w:rsidP="008D01BE">
                  <w:pPr>
                    <w:pStyle w:val="Location"/>
                    <w:framePr w:hSpace="180" w:wrap="around" w:vAnchor="page" w:hAnchor="margin" w:y="211"/>
                    <w:rPr>
                      <w:i w:val="0"/>
                    </w:rPr>
                  </w:pPr>
                  <w:r>
                    <w:t>Wyman</w:t>
                  </w:r>
                </w:p>
                <w:p w:rsidR="00B247E7" w:rsidRDefault="00B247E7" w:rsidP="008D01BE">
                  <w:pPr>
                    <w:pStyle w:val="ListParagraph"/>
                    <w:framePr w:hSpace="180" w:wrap="around" w:vAnchor="page" w:hAnchor="margin" w:y="211"/>
                  </w:pPr>
                  <w:r>
                    <w:t>Planned and participated in regularly scheduled volunteer events</w:t>
                  </w:r>
                </w:p>
                <w:p w:rsidR="00B247E7" w:rsidRDefault="00B247E7" w:rsidP="008D01BE">
                  <w:pPr>
                    <w:pStyle w:val="ListParagraph"/>
                    <w:framePr w:hSpace="180" w:wrap="around" w:vAnchor="page" w:hAnchor="margin" w:y="211"/>
                  </w:pPr>
                  <w:r>
                    <w:t>Assisted in developing activities to promote student growth and engagement</w:t>
                  </w:r>
                </w:p>
                <w:p w:rsidR="00B247E7" w:rsidRPr="00DE7766" w:rsidRDefault="00B247E7" w:rsidP="008D01BE">
                  <w:pPr>
                    <w:pStyle w:val="ListParagraph"/>
                    <w:framePr w:hSpace="180" w:wrap="around" w:vAnchor="page" w:hAnchor="margin" w:y="211"/>
                  </w:pPr>
                  <w:r>
                    <w:t>Served as academic and emotional support to identified teens</w:t>
                  </w:r>
                </w:p>
              </w:tc>
            </w:tr>
          </w:tbl>
          <w:p w:rsidR="00B247E7" w:rsidRPr="00D4662D" w:rsidRDefault="00B247E7" w:rsidP="0033518A">
            <w:pPr>
              <w:pStyle w:val="ListParagraph"/>
              <w:numPr>
                <w:ilvl w:val="0"/>
                <w:numId w:val="0"/>
              </w:numPr>
              <w:ind w:left="360"/>
            </w:pPr>
          </w:p>
        </w:tc>
      </w:tr>
      <w:tr w:rsidR="00B247E7" w:rsidRPr="006962EF" w:rsidTr="0033518A">
        <w:trPr>
          <w:trHeight w:val="360"/>
        </w:trPr>
        <w:tc>
          <w:tcPr>
            <w:tcW w:w="8856" w:type="dxa"/>
            <w:gridSpan w:val="5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B247E7" w:rsidRPr="006962EF" w:rsidRDefault="00B247E7" w:rsidP="0033518A">
            <w:pPr>
              <w:pStyle w:val="Heading1"/>
            </w:pPr>
            <w:r>
              <w:t>Education</w:t>
            </w:r>
          </w:p>
        </w:tc>
      </w:tr>
      <w:tr w:rsidR="00B247E7" w:rsidRPr="006962EF" w:rsidTr="0033518A">
        <w:trPr>
          <w:gridAfter w:val="2"/>
          <w:wAfter w:w="466" w:type="dxa"/>
          <w:trHeight w:val="216"/>
        </w:trPr>
        <w:tc>
          <w:tcPr>
            <w:tcW w:w="6302" w:type="dxa"/>
            <w:gridSpan w:val="2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B247E7" w:rsidRPr="006962EF" w:rsidRDefault="00B247E7" w:rsidP="0033518A">
            <w:pPr>
              <w:pStyle w:val="Heading2"/>
            </w:pPr>
            <w:r>
              <w:t>Augsburg College</w:t>
            </w:r>
          </w:p>
        </w:tc>
        <w:tc>
          <w:tcPr>
            <w:tcW w:w="2088" w:type="dxa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</w:tcPr>
          <w:p w:rsidR="00B247E7" w:rsidRPr="006962EF" w:rsidRDefault="00B247E7" w:rsidP="0033518A">
            <w:pPr>
              <w:pStyle w:val="Dates"/>
            </w:pPr>
          </w:p>
        </w:tc>
      </w:tr>
      <w:tr w:rsidR="00B247E7" w:rsidRPr="006962EF" w:rsidTr="0033518A">
        <w:trPr>
          <w:gridAfter w:val="2"/>
          <w:wAfter w:w="466" w:type="dxa"/>
          <w:trHeight w:val="468"/>
        </w:trPr>
        <w:tc>
          <w:tcPr>
            <w:tcW w:w="83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247E7" w:rsidRDefault="00B247E7" w:rsidP="0033518A">
            <w:pPr>
              <w:pStyle w:val="Location"/>
            </w:pPr>
            <w:r>
              <w:t>Minneapolis, Minnesota</w:t>
            </w:r>
          </w:p>
          <w:p w:rsidR="00B247E7" w:rsidRPr="006962EF" w:rsidRDefault="00B247E7" w:rsidP="0033518A">
            <w:pPr>
              <w:pStyle w:val="ListParagraph"/>
              <w:numPr>
                <w:ilvl w:val="0"/>
                <w:numId w:val="0"/>
              </w:numPr>
              <w:ind w:left="360"/>
            </w:pPr>
            <w:r w:rsidRPr="003303C4">
              <w:t xml:space="preserve">Bachelor of Science in Computer, expected April 2017 with a GPA of </w:t>
            </w:r>
            <w:r>
              <w:t>2.945</w:t>
            </w:r>
          </w:p>
        </w:tc>
      </w:tr>
    </w:tbl>
    <w:p w:rsidR="008E18D5" w:rsidRDefault="008E18D5" w:rsidP="00A61CD4">
      <w:pPr>
        <w:tabs>
          <w:tab w:val="left" w:pos="2865"/>
        </w:tabs>
      </w:pPr>
    </w:p>
    <w:p w:rsidR="005B754D" w:rsidRDefault="005B754D" w:rsidP="00A61CD4">
      <w:pPr>
        <w:tabs>
          <w:tab w:val="left" w:pos="2865"/>
        </w:tabs>
      </w:pPr>
    </w:p>
    <w:p w:rsidR="005B754D" w:rsidRDefault="005B754D" w:rsidP="00A61CD4">
      <w:pPr>
        <w:tabs>
          <w:tab w:val="left" w:pos="2865"/>
        </w:tabs>
      </w:pPr>
    </w:p>
    <w:p w:rsidR="005B754D" w:rsidRDefault="005B754D" w:rsidP="00A61CD4">
      <w:pPr>
        <w:tabs>
          <w:tab w:val="left" w:pos="2865"/>
        </w:tabs>
      </w:pPr>
    </w:p>
    <w:p w:rsidR="005B754D" w:rsidRDefault="005B754D" w:rsidP="005B754D">
      <w:pPr>
        <w:tabs>
          <w:tab w:val="left" w:pos="2865"/>
        </w:tabs>
      </w:pPr>
    </w:p>
    <w:p w:rsidR="00651F2F" w:rsidRDefault="00651F2F" w:rsidP="00651F2F">
      <w:pPr>
        <w:tabs>
          <w:tab w:val="left" w:pos="2865"/>
        </w:tabs>
      </w:pPr>
      <w:r>
        <w:lastRenderedPageBreak/>
        <w:t xml:space="preserve">I am a senior at the Augsburg College </w:t>
      </w:r>
      <w:r w:rsidRPr="005B754D">
        <w:t>graduating in April 2017</w:t>
      </w:r>
      <w:r>
        <w:t xml:space="preserve"> interested in interviewing for a job as a XXX.</w:t>
      </w:r>
    </w:p>
    <w:p w:rsidR="00651F2F" w:rsidRDefault="00651F2F" w:rsidP="00651F2F">
      <w:pPr>
        <w:tabs>
          <w:tab w:val="left" w:pos="2865"/>
        </w:tabs>
      </w:pPr>
      <w:r>
        <w:t xml:space="preserve">I believe that this fosters the ideal culture in which to pursue my goal of becoming an innovative XX. Academically, my course work with web development has sparked a desire to learn more and to explore this topic. I would love to explore more and expand my knowledge with XX. </w:t>
      </w:r>
    </w:p>
    <w:p w:rsidR="00651F2F" w:rsidRDefault="00651F2F" w:rsidP="00651F2F">
      <w:pPr>
        <w:tabs>
          <w:tab w:val="left" w:pos="2865"/>
        </w:tabs>
      </w:pPr>
      <w:r>
        <w:t>My previous volunteering has helped me devolve the ability to multi-task, working efficiently with others as well as to problem solve.</w:t>
      </w:r>
    </w:p>
    <w:p w:rsidR="00651F2F" w:rsidRDefault="00651F2F" w:rsidP="00651F2F">
      <w:pPr>
        <w:tabs>
          <w:tab w:val="left" w:pos="2865"/>
        </w:tabs>
      </w:pPr>
      <w:r>
        <w:t>I look forward to hearing from you,</w:t>
      </w:r>
    </w:p>
    <w:p w:rsidR="00651F2F" w:rsidRPr="00A61CD4" w:rsidRDefault="00651F2F" w:rsidP="00651F2F">
      <w:pPr>
        <w:tabs>
          <w:tab w:val="left" w:pos="2865"/>
        </w:tabs>
      </w:pPr>
      <w:r>
        <w:t>Katherine Polys</w:t>
      </w:r>
    </w:p>
    <w:p w:rsidR="00651F2F" w:rsidRPr="00A61CD4" w:rsidRDefault="00651F2F" w:rsidP="005B754D">
      <w:pPr>
        <w:tabs>
          <w:tab w:val="left" w:pos="2865"/>
        </w:tabs>
      </w:pPr>
      <w:bookmarkStart w:id="0" w:name="_GoBack"/>
      <w:bookmarkEnd w:id="0"/>
    </w:p>
    <w:sectPr w:rsidR="00651F2F" w:rsidRPr="00A61CD4" w:rsidSect="00116379">
      <w:pgSz w:w="12240" w:h="15840"/>
      <w:pgMar w:top="144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1A25F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30403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3062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DA0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CD0D2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2E837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3D4D0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8EC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4F63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77845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0D95FA7"/>
    <w:multiLevelType w:val="hybridMultilevel"/>
    <w:tmpl w:val="A5E26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7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18">
    <w:nsid w:val="7CDE2B48"/>
    <w:multiLevelType w:val="hybridMultilevel"/>
    <w:tmpl w:val="33BAB88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10"/>
  </w:num>
  <w:num w:numId="4">
    <w:abstractNumId w:val="11"/>
  </w:num>
  <w:num w:numId="5">
    <w:abstractNumId w:val="12"/>
  </w:num>
  <w:num w:numId="6">
    <w:abstractNumId w:val="16"/>
  </w:num>
  <w:num w:numId="7">
    <w:abstractNumId w:val="1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8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25"/>
    <w:rsid w:val="000022EB"/>
    <w:rsid w:val="00075E73"/>
    <w:rsid w:val="000B0EE9"/>
    <w:rsid w:val="0010077D"/>
    <w:rsid w:val="00116379"/>
    <w:rsid w:val="0025418C"/>
    <w:rsid w:val="002911C8"/>
    <w:rsid w:val="00301257"/>
    <w:rsid w:val="003303C4"/>
    <w:rsid w:val="0033518A"/>
    <w:rsid w:val="00361AFB"/>
    <w:rsid w:val="00374E86"/>
    <w:rsid w:val="003F5303"/>
    <w:rsid w:val="0041118B"/>
    <w:rsid w:val="004253F3"/>
    <w:rsid w:val="005B754D"/>
    <w:rsid w:val="005C5D33"/>
    <w:rsid w:val="00651F2F"/>
    <w:rsid w:val="006962EF"/>
    <w:rsid w:val="006E2432"/>
    <w:rsid w:val="00790D50"/>
    <w:rsid w:val="007A2F12"/>
    <w:rsid w:val="007D5AB6"/>
    <w:rsid w:val="00890932"/>
    <w:rsid w:val="008D01BE"/>
    <w:rsid w:val="008E18D5"/>
    <w:rsid w:val="0090731C"/>
    <w:rsid w:val="00907793"/>
    <w:rsid w:val="009548CA"/>
    <w:rsid w:val="00987217"/>
    <w:rsid w:val="00A07D6A"/>
    <w:rsid w:val="00A61CD4"/>
    <w:rsid w:val="00A84E65"/>
    <w:rsid w:val="00A907DC"/>
    <w:rsid w:val="00AC26FD"/>
    <w:rsid w:val="00AF1168"/>
    <w:rsid w:val="00AF6C24"/>
    <w:rsid w:val="00B247E7"/>
    <w:rsid w:val="00B54803"/>
    <w:rsid w:val="00C069B4"/>
    <w:rsid w:val="00C302EE"/>
    <w:rsid w:val="00C327DA"/>
    <w:rsid w:val="00C55F0B"/>
    <w:rsid w:val="00CD22BE"/>
    <w:rsid w:val="00D449BA"/>
    <w:rsid w:val="00D4662D"/>
    <w:rsid w:val="00D720EA"/>
    <w:rsid w:val="00D97489"/>
    <w:rsid w:val="00DE7766"/>
    <w:rsid w:val="00E33FCE"/>
    <w:rsid w:val="00E70D25"/>
    <w:rsid w:val="00EB3E35"/>
    <w:rsid w:val="00F5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6379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41118B"/>
    <w:pP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qFormat/>
    <w:rsid w:val="00116379"/>
    <w:pPr>
      <w:spacing w:before="80"/>
      <w:outlineLvl w:val="1"/>
    </w:pPr>
    <w:rPr>
      <w:b/>
    </w:rPr>
  </w:style>
  <w:style w:type="paragraph" w:styleId="Heading3">
    <w:name w:val="heading 3"/>
    <w:basedOn w:val="Normal"/>
    <w:next w:val="Normal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qFormat/>
    <w:rsid w:val="00116379"/>
    <w:pPr>
      <w:spacing w:after="240"/>
      <w:contextualSpacing/>
    </w:pPr>
  </w:style>
  <w:style w:type="paragraph" w:customStyle="1" w:styleId="Dates">
    <w:name w:val="Dates"/>
    <w:basedOn w:val="Normal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nhideWhenUsed/>
    <w:qFormat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116379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379"/>
    <w:pPr>
      <w:numPr>
        <w:numId w:val="18"/>
      </w:numPr>
      <w:spacing w:after="120"/>
      <w:ind w:left="360"/>
    </w:pPr>
  </w:style>
  <w:style w:type="character" w:styleId="PlaceholderText">
    <w:name w:val="Placeholder Text"/>
    <w:basedOn w:val="DefaultParagraphFont"/>
    <w:uiPriority w:val="99"/>
    <w:semiHidden/>
    <w:rsid w:val="007D5AB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6379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41118B"/>
    <w:pP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qFormat/>
    <w:rsid w:val="00116379"/>
    <w:pPr>
      <w:spacing w:before="80"/>
      <w:outlineLvl w:val="1"/>
    </w:pPr>
    <w:rPr>
      <w:b/>
    </w:rPr>
  </w:style>
  <w:style w:type="paragraph" w:styleId="Heading3">
    <w:name w:val="heading 3"/>
    <w:basedOn w:val="Normal"/>
    <w:next w:val="Normal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6">
    <w:name w:val="heading 6"/>
    <w:basedOn w:val="Normal"/>
    <w:next w:val="Normal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qFormat/>
    <w:rsid w:val="00116379"/>
    <w:pPr>
      <w:spacing w:after="240"/>
      <w:contextualSpacing/>
    </w:pPr>
  </w:style>
  <w:style w:type="paragraph" w:customStyle="1" w:styleId="Dates">
    <w:name w:val="Dates"/>
    <w:basedOn w:val="Normal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nhideWhenUsed/>
    <w:qFormat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116379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379"/>
    <w:pPr>
      <w:numPr>
        <w:numId w:val="18"/>
      </w:numPr>
      <w:spacing w:after="120"/>
      <w:ind w:left="360"/>
    </w:pPr>
  </w:style>
  <w:style w:type="character" w:styleId="PlaceholderText">
    <w:name w:val="Placeholder Text"/>
    <w:basedOn w:val="DefaultParagraphFont"/>
    <w:uiPriority w:val="99"/>
    <w:semiHidden/>
    <w:rsid w:val="007D5A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T\AppData\Roaming\Microsoft\Templates\MS_ProgrammerAnalyst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5FA16F3B1C447A3B512980DC035B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A440C-17FF-4FD6-B6F5-361066638EDD}"/>
      </w:docPartPr>
      <w:docPartBody>
        <w:p w:rsidR="00B46404" w:rsidRDefault="00D46253" w:rsidP="00D46253">
          <w:pPr>
            <w:pStyle w:val="E5FA16F3B1C447A3B512980DC035BC7B"/>
          </w:pPr>
          <w:r w:rsidRPr="00A84E65">
            <w:t>More than 7 years programming and application development experience.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430"/>
    <w:rsid w:val="000E6E6D"/>
    <w:rsid w:val="003B3430"/>
    <w:rsid w:val="00455CD6"/>
    <w:rsid w:val="008721C8"/>
    <w:rsid w:val="00AB6292"/>
    <w:rsid w:val="00B46404"/>
    <w:rsid w:val="00D4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DBAEDBA8FD461C9F39245B6D5D01F3">
    <w:name w:val="68DBAEDBA8FD461C9F39245B6D5D01F3"/>
  </w:style>
  <w:style w:type="paragraph" w:customStyle="1" w:styleId="165C94FF06D04081AB0C0BC459291E7B">
    <w:name w:val="165C94FF06D04081AB0C0BC459291E7B"/>
  </w:style>
  <w:style w:type="paragraph" w:customStyle="1" w:styleId="F33113AC504B49F29A2954B769744899">
    <w:name w:val="F33113AC504B49F29A2954B769744899"/>
  </w:style>
  <w:style w:type="paragraph" w:customStyle="1" w:styleId="13230C444AB44C0B8BE3307B7BF88FAF">
    <w:name w:val="13230C444AB44C0B8BE3307B7BF88FAF"/>
  </w:style>
  <w:style w:type="paragraph" w:customStyle="1" w:styleId="AC63F41B558D490FBF72B33A981C6BA1">
    <w:name w:val="AC63F41B558D490FBF72B33A981C6BA1"/>
  </w:style>
  <w:style w:type="paragraph" w:customStyle="1" w:styleId="D9C89C74D5E94756AA94035CF873C675">
    <w:name w:val="D9C89C74D5E94756AA94035CF873C675"/>
  </w:style>
  <w:style w:type="paragraph" w:customStyle="1" w:styleId="F128D575ED414D7AB1202AE81E07C249">
    <w:name w:val="F128D575ED414D7AB1202AE81E07C249"/>
  </w:style>
  <w:style w:type="paragraph" w:customStyle="1" w:styleId="AC60D89574A34DB1B32155E0B0E32989">
    <w:name w:val="AC60D89574A34DB1B32155E0B0E32989"/>
  </w:style>
  <w:style w:type="paragraph" w:customStyle="1" w:styleId="EAB14BC29D524EE3B1011DA44AA964B9">
    <w:name w:val="EAB14BC29D524EE3B1011DA44AA964B9"/>
  </w:style>
  <w:style w:type="paragraph" w:customStyle="1" w:styleId="147D2320E61F4E2C950FB317CF26692D">
    <w:name w:val="147D2320E61F4E2C950FB317CF26692D"/>
  </w:style>
  <w:style w:type="paragraph" w:customStyle="1" w:styleId="6EB3C6E733FC4F248ED81E3CBAA3AEC9">
    <w:name w:val="6EB3C6E733FC4F248ED81E3CBAA3AEC9"/>
  </w:style>
  <w:style w:type="paragraph" w:customStyle="1" w:styleId="872486B0FE2B4C2E8EEA3B2106555526">
    <w:name w:val="872486B0FE2B4C2E8EEA3B2106555526"/>
  </w:style>
  <w:style w:type="paragraph" w:customStyle="1" w:styleId="DDC308606B6C451A9EF34BAD47A198A2">
    <w:name w:val="DDC308606B6C451A9EF34BAD47A198A2"/>
  </w:style>
  <w:style w:type="paragraph" w:customStyle="1" w:styleId="60AFD956CAD44B42A903E059288C1931">
    <w:name w:val="60AFD956CAD44B42A903E059288C1931"/>
  </w:style>
  <w:style w:type="paragraph" w:customStyle="1" w:styleId="F02C155C05B04F1BAEA00A631648E6F1">
    <w:name w:val="F02C155C05B04F1BAEA00A631648E6F1"/>
  </w:style>
  <w:style w:type="paragraph" w:customStyle="1" w:styleId="05EDE2C7E792428587EF05AF55E3595F">
    <w:name w:val="05EDE2C7E792428587EF05AF55E3595F"/>
  </w:style>
  <w:style w:type="paragraph" w:customStyle="1" w:styleId="34E9A45410174BBFB33647B47FDD793B">
    <w:name w:val="34E9A45410174BBFB33647B47FDD793B"/>
  </w:style>
  <w:style w:type="paragraph" w:customStyle="1" w:styleId="BFEC9D116B4D46DE99F9020A62663F60">
    <w:name w:val="BFEC9D116B4D46DE99F9020A62663F60"/>
  </w:style>
  <w:style w:type="paragraph" w:customStyle="1" w:styleId="5B0547BA398542B296490C1C14DD97F7">
    <w:name w:val="5B0547BA398542B296490C1C14DD97F7"/>
  </w:style>
  <w:style w:type="paragraph" w:customStyle="1" w:styleId="B254D3A8D10B4C02B16F3226A78F0124">
    <w:name w:val="B254D3A8D10B4C02B16F3226A78F0124"/>
  </w:style>
  <w:style w:type="paragraph" w:customStyle="1" w:styleId="D37B4FD7C4A343C6B8A74A1D46C7D5E0">
    <w:name w:val="D37B4FD7C4A343C6B8A74A1D46C7D5E0"/>
  </w:style>
  <w:style w:type="paragraph" w:customStyle="1" w:styleId="8704B842CA91436499F2C18E883A2CDF">
    <w:name w:val="8704B842CA91436499F2C18E883A2CDF"/>
  </w:style>
  <w:style w:type="paragraph" w:customStyle="1" w:styleId="222211FD478B4D068EE49914D8ACC652">
    <w:name w:val="222211FD478B4D068EE49914D8ACC652"/>
  </w:style>
  <w:style w:type="paragraph" w:customStyle="1" w:styleId="C8E19BBF89324DA0BBC82038DCFFACA7">
    <w:name w:val="C8E19BBF89324DA0BBC82038DCFFACA7"/>
  </w:style>
  <w:style w:type="paragraph" w:customStyle="1" w:styleId="61E9F820856A412390D238A85A6501ED">
    <w:name w:val="61E9F820856A412390D238A85A6501ED"/>
  </w:style>
  <w:style w:type="paragraph" w:customStyle="1" w:styleId="E844AA25BD9E4777B53D16F16EBEEE25">
    <w:name w:val="E844AA25BD9E4777B53D16F16EBEEE25"/>
  </w:style>
  <w:style w:type="paragraph" w:customStyle="1" w:styleId="7446D24D1B9947FDA461BDA4E1C9F910">
    <w:name w:val="7446D24D1B9947FDA461BDA4E1C9F910"/>
  </w:style>
  <w:style w:type="paragraph" w:customStyle="1" w:styleId="4F5CDDC6167D4A30925FB77729FC7CB6">
    <w:name w:val="4F5CDDC6167D4A30925FB77729FC7CB6"/>
  </w:style>
  <w:style w:type="paragraph" w:customStyle="1" w:styleId="994E30DAAEE84FD7AB06E02333458CE1">
    <w:name w:val="994E30DAAEE84FD7AB06E02333458CE1"/>
  </w:style>
  <w:style w:type="paragraph" w:customStyle="1" w:styleId="903A317336D6455699C75391D29AAED2">
    <w:name w:val="903A317336D6455699C75391D29AAED2"/>
  </w:style>
  <w:style w:type="paragraph" w:customStyle="1" w:styleId="09A7AFDCE3124B489350BB94CB62978F">
    <w:name w:val="09A7AFDCE3124B489350BB94CB62978F"/>
  </w:style>
  <w:style w:type="paragraph" w:customStyle="1" w:styleId="4417E80106024F7A977F259F31B9CEB1">
    <w:name w:val="4417E80106024F7A977F259F31B9CEB1"/>
    <w:rsid w:val="003B3430"/>
  </w:style>
  <w:style w:type="paragraph" w:customStyle="1" w:styleId="AE28C6B56FEA4D0C8D9438BDE5AB5D6F">
    <w:name w:val="AE28C6B56FEA4D0C8D9438BDE5AB5D6F"/>
    <w:rsid w:val="003B3430"/>
  </w:style>
  <w:style w:type="paragraph" w:customStyle="1" w:styleId="56673E70385E40E0958883D7F63B9472">
    <w:name w:val="56673E70385E40E0958883D7F63B9472"/>
    <w:rsid w:val="003B3430"/>
  </w:style>
  <w:style w:type="paragraph" w:customStyle="1" w:styleId="C1628757A67C4662AB3FCA461ED4DC88">
    <w:name w:val="C1628757A67C4662AB3FCA461ED4DC88"/>
    <w:rsid w:val="003B3430"/>
  </w:style>
  <w:style w:type="paragraph" w:customStyle="1" w:styleId="55BD7F5C20634AD283A201EAFF29F227">
    <w:name w:val="55BD7F5C20634AD283A201EAFF29F227"/>
    <w:rsid w:val="003B3430"/>
  </w:style>
  <w:style w:type="paragraph" w:customStyle="1" w:styleId="0FEC4C33D3474C1693019987488B804B">
    <w:name w:val="0FEC4C33D3474C1693019987488B804B"/>
    <w:rsid w:val="003B3430"/>
  </w:style>
  <w:style w:type="paragraph" w:customStyle="1" w:styleId="38FEADCD003942E1B389B325DBD58CB5">
    <w:name w:val="38FEADCD003942E1B389B325DBD58CB5"/>
    <w:rsid w:val="003B3430"/>
  </w:style>
  <w:style w:type="paragraph" w:customStyle="1" w:styleId="BC1B837648D949A3BBE674561D5BEA19">
    <w:name w:val="BC1B837648D949A3BBE674561D5BEA19"/>
    <w:rsid w:val="003B3430"/>
  </w:style>
  <w:style w:type="paragraph" w:customStyle="1" w:styleId="8C7797A617AE445AA66DC8515A16E259">
    <w:name w:val="8C7797A617AE445AA66DC8515A16E259"/>
    <w:rsid w:val="003B3430"/>
  </w:style>
  <w:style w:type="paragraph" w:customStyle="1" w:styleId="7C819A0ACB874325A6AF3B16F8640B23">
    <w:name w:val="7C819A0ACB874325A6AF3B16F8640B23"/>
    <w:rsid w:val="003B3430"/>
  </w:style>
  <w:style w:type="paragraph" w:customStyle="1" w:styleId="1A7B06D3C8D0468380BA7C4F595F9910">
    <w:name w:val="1A7B06D3C8D0468380BA7C4F595F9910"/>
    <w:rsid w:val="003B3430"/>
  </w:style>
  <w:style w:type="paragraph" w:customStyle="1" w:styleId="FA051C8AF0CE4EA4927590370D2EAFEB">
    <w:name w:val="FA051C8AF0CE4EA4927590370D2EAFEB"/>
    <w:rsid w:val="003B3430"/>
  </w:style>
  <w:style w:type="paragraph" w:customStyle="1" w:styleId="1899B9395A3B4C4DB04DD85D9A571797">
    <w:name w:val="1899B9395A3B4C4DB04DD85D9A571797"/>
    <w:rsid w:val="003B3430"/>
  </w:style>
  <w:style w:type="paragraph" w:customStyle="1" w:styleId="A01B464118F447F6B2257312B31DCF34">
    <w:name w:val="A01B464118F447F6B2257312B31DCF34"/>
    <w:rsid w:val="003B3430"/>
  </w:style>
  <w:style w:type="paragraph" w:customStyle="1" w:styleId="74A154ED662544F2BE620B8DE52452DF">
    <w:name w:val="74A154ED662544F2BE620B8DE52452DF"/>
    <w:rsid w:val="003B3430"/>
  </w:style>
  <w:style w:type="paragraph" w:customStyle="1" w:styleId="3B1B3BE17CA04365B0883EDDAD13990E">
    <w:name w:val="3B1B3BE17CA04365B0883EDDAD13990E"/>
    <w:rsid w:val="003B3430"/>
  </w:style>
  <w:style w:type="paragraph" w:customStyle="1" w:styleId="5D9B665AAFB042F9945322DEE52C02B5">
    <w:name w:val="5D9B665AAFB042F9945322DEE52C02B5"/>
    <w:rsid w:val="003B3430"/>
  </w:style>
  <w:style w:type="paragraph" w:customStyle="1" w:styleId="FC70027508C64F3EBF769513C9DB611D">
    <w:name w:val="FC70027508C64F3EBF769513C9DB611D"/>
    <w:rsid w:val="003B3430"/>
  </w:style>
  <w:style w:type="paragraph" w:customStyle="1" w:styleId="1FEBAB048AB54D849323901FACB0C16B">
    <w:name w:val="1FEBAB048AB54D849323901FACB0C16B"/>
    <w:rsid w:val="003B3430"/>
  </w:style>
  <w:style w:type="paragraph" w:customStyle="1" w:styleId="E49E1E3E852B4EE4A0F19DCE949907C1">
    <w:name w:val="E49E1E3E852B4EE4A0F19DCE949907C1"/>
    <w:rsid w:val="003B3430"/>
  </w:style>
  <w:style w:type="paragraph" w:customStyle="1" w:styleId="5CDF4859DCEB4E48B8109A37610A7BFE">
    <w:name w:val="5CDF4859DCEB4E48B8109A37610A7BFE"/>
    <w:rsid w:val="003B3430"/>
  </w:style>
  <w:style w:type="paragraph" w:customStyle="1" w:styleId="F6D2D69C6BD34CD6924B451AD960AB23">
    <w:name w:val="F6D2D69C6BD34CD6924B451AD960AB23"/>
    <w:rsid w:val="003B3430"/>
  </w:style>
  <w:style w:type="paragraph" w:customStyle="1" w:styleId="50BDB965A1E34C0A94B5A352F42C01DE">
    <w:name w:val="50BDB965A1E34C0A94B5A352F42C01DE"/>
    <w:rsid w:val="003B3430"/>
  </w:style>
  <w:style w:type="paragraph" w:customStyle="1" w:styleId="3B9DCD9725424BC6AAA58AC8CC45B82C">
    <w:name w:val="3B9DCD9725424BC6AAA58AC8CC45B82C"/>
    <w:rsid w:val="003B3430"/>
  </w:style>
  <w:style w:type="paragraph" w:customStyle="1" w:styleId="F1C7AE5B631641F28E0482F49715C1CD">
    <w:name w:val="F1C7AE5B631641F28E0482F49715C1CD"/>
    <w:rsid w:val="003B3430"/>
  </w:style>
  <w:style w:type="paragraph" w:customStyle="1" w:styleId="8C5D25B975B14029AE272CFE2B4CE17E">
    <w:name w:val="8C5D25B975B14029AE272CFE2B4CE17E"/>
    <w:rsid w:val="003B3430"/>
  </w:style>
  <w:style w:type="paragraph" w:customStyle="1" w:styleId="57489926EBE14D6390F7225E6C65FDA3">
    <w:name w:val="57489926EBE14D6390F7225E6C65FDA3"/>
    <w:rsid w:val="003B3430"/>
  </w:style>
  <w:style w:type="paragraph" w:customStyle="1" w:styleId="4A6E595C47564B9C89E2D8DA3DB814D9">
    <w:name w:val="4A6E595C47564B9C89E2D8DA3DB814D9"/>
    <w:rsid w:val="003B3430"/>
  </w:style>
  <w:style w:type="paragraph" w:customStyle="1" w:styleId="CB1BDC0E562F470C9652CFBBA08BAAED">
    <w:name w:val="CB1BDC0E562F470C9652CFBBA08BAAED"/>
    <w:rsid w:val="003B3430"/>
  </w:style>
  <w:style w:type="paragraph" w:customStyle="1" w:styleId="80D3FAC5C53A4F75A465CD9C19D83131">
    <w:name w:val="80D3FAC5C53A4F75A465CD9C19D83131"/>
    <w:rsid w:val="003B3430"/>
  </w:style>
  <w:style w:type="paragraph" w:customStyle="1" w:styleId="FAEA85CC07EB45BAACF012D71E56A245">
    <w:name w:val="FAEA85CC07EB45BAACF012D71E56A245"/>
    <w:rsid w:val="003B3430"/>
  </w:style>
  <w:style w:type="paragraph" w:customStyle="1" w:styleId="1969EC89A3DC46F1A28BB9A86DF3BE6B">
    <w:name w:val="1969EC89A3DC46F1A28BB9A86DF3BE6B"/>
    <w:rsid w:val="003B3430"/>
  </w:style>
  <w:style w:type="paragraph" w:customStyle="1" w:styleId="5AFF6B5F61C44969B6BD7DCA96E292C7">
    <w:name w:val="5AFF6B5F61C44969B6BD7DCA96E292C7"/>
    <w:rsid w:val="003B3430"/>
  </w:style>
  <w:style w:type="paragraph" w:customStyle="1" w:styleId="3CD4AB5735E84F0DBBD2BD6AC98D6953">
    <w:name w:val="3CD4AB5735E84F0DBBD2BD6AC98D6953"/>
    <w:rsid w:val="003B3430"/>
  </w:style>
  <w:style w:type="paragraph" w:customStyle="1" w:styleId="B7492AEE824D484CBC46BCC21A77045D">
    <w:name w:val="B7492AEE824D484CBC46BCC21A77045D"/>
    <w:rsid w:val="003B3430"/>
  </w:style>
  <w:style w:type="paragraph" w:customStyle="1" w:styleId="F4BB9A0C07DA45CC8FDBB07FEFA97A87">
    <w:name w:val="F4BB9A0C07DA45CC8FDBB07FEFA97A87"/>
    <w:rsid w:val="003B3430"/>
  </w:style>
  <w:style w:type="paragraph" w:customStyle="1" w:styleId="54039B37C600475B9E8725DDBC441D60">
    <w:name w:val="54039B37C600475B9E8725DDBC441D60"/>
    <w:rsid w:val="003B3430"/>
  </w:style>
  <w:style w:type="paragraph" w:customStyle="1" w:styleId="7045FE56B281440F8C06EB342EF910E0">
    <w:name w:val="7045FE56B281440F8C06EB342EF910E0"/>
    <w:rsid w:val="003B3430"/>
  </w:style>
  <w:style w:type="paragraph" w:customStyle="1" w:styleId="6414DEE8E6C8459D995BACE4DAA29C66">
    <w:name w:val="6414DEE8E6C8459D995BACE4DAA29C66"/>
    <w:rsid w:val="003B3430"/>
  </w:style>
  <w:style w:type="paragraph" w:customStyle="1" w:styleId="41BDBF870EAB4BE182BC68D170984FE7">
    <w:name w:val="41BDBF870EAB4BE182BC68D170984FE7"/>
    <w:rsid w:val="003B3430"/>
  </w:style>
  <w:style w:type="paragraph" w:customStyle="1" w:styleId="8FF3602321754843B441D37E0E2149B0">
    <w:name w:val="8FF3602321754843B441D37E0E2149B0"/>
    <w:rsid w:val="003B3430"/>
  </w:style>
  <w:style w:type="paragraph" w:customStyle="1" w:styleId="43A6676C0A584C589CD0A8BAD8F1FCBF">
    <w:name w:val="43A6676C0A584C589CD0A8BAD8F1FCBF"/>
    <w:rsid w:val="003B3430"/>
  </w:style>
  <w:style w:type="paragraph" w:customStyle="1" w:styleId="BE620B51623142A6B7183E5F7A422E43">
    <w:name w:val="BE620B51623142A6B7183E5F7A422E43"/>
    <w:rsid w:val="003B3430"/>
  </w:style>
  <w:style w:type="paragraph" w:customStyle="1" w:styleId="B48A68D24B564CE79E9119C24E7C2F66">
    <w:name w:val="B48A68D24B564CE79E9119C24E7C2F66"/>
    <w:rsid w:val="003B3430"/>
  </w:style>
  <w:style w:type="paragraph" w:customStyle="1" w:styleId="0A2FED4263DF4687ADDF4DD3DC1B1D4B">
    <w:name w:val="0A2FED4263DF4687ADDF4DD3DC1B1D4B"/>
    <w:rsid w:val="003B3430"/>
  </w:style>
  <w:style w:type="paragraph" w:customStyle="1" w:styleId="C3432F899A4B47A7813CE4D05009E577">
    <w:name w:val="C3432F899A4B47A7813CE4D05009E577"/>
    <w:rsid w:val="003B3430"/>
  </w:style>
  <w:style w:type="paragraph" w:customStyle="1" w:styleId="BE2F3A416098449385845A59A7149CBF">
    <w:name w:val="BE2F3A416098449385845A59A7149CBF"/>
    <w:rsid w:val="003B3430"/>
  </w:style>
  <w:style w:type="paragraph" w:customStyle="1" w:styleId="2F025D9623E84892B438894D9EEBFB52">
    <w:name w:val="2F025D9623E84892B438894D9EEBFB52"/>
    <w:rsid w:val="003B3430"/>
  </w:style>
  <w:style w:type="paragraph" w:customStyle="1" w:styleId="8C275812C52D4376B25BA72FEFFD37FA">
    <w:name w:val="8C275812C52D4376B25BA72FEFFD37FA"/>
    <w:rsid w:val="003B3430"/>
  </w:style>
  <w:style w:type="paragraph" w:customStyle="1" w:styleId="6AD5F67FD50644A2BD0E89E4E0D163BE">
    <w:name w:val="6AD5F67FD50644A2BD0E89E4E0D163BE"/>
    <w:rsid w:val="003B3430"/>
  </w:style>
  <w:style w:type="paragraph" w:customStyle="1" w:styleId="E1A20624357F484F98F803AB93AE6C7C">
    <w:name w:val="E1A20624357F484F98F803AB93AE6C7C"/>
    <w:rsid w:val="003B3430"/>
  </w:style>
  <w:style w:type="paragraph" w:customStyle="1" w:styleId="DBA4E8E490EF4955AC8EB7C3ED505652">
    <w:name w:val="DBA4E8E490EF4955AC8EB7C3ED505652"/>
    <w:rsid w:val="003B3430"/>
  </w:style>
  <w:style w:type="paragraph" w:customStyle="1" w:styleId="55E88ADE449B41F58E767ECB6A3EB594">
    <w:name w:val="55E88ADE449B41F58E767ECB6A3EB594"/>
    <w:rsid w:val="003B3430"/>
  </w:style>
  <w:style w:type="paragraph" w:customStyle="1" w:styleId="4C22D6EC478A4655927A573954C5B069">
    <w:name w:val="4C22D6EC478A4655927A573954C5B069"/>
    <w:rsid w:val="003B3430"/>
  </w:style>
  <w:style w:type="paragraph" w:customStyle="1" w:styleId="5D9B20DE23254C4EBE58D840A9D05977">
    <w:name w:val="5D9B20DE23254C4EBE58D840A9D05977"/>
    <w:rsid w:val="003B3430"/>
  </w:style>
  <w:style w:type="paragraph" w:customStyle="1" w:styleId="BE7BC216C6BD4184BACD36ADD2FC9AFD">
    <w:name w:val="BE7BC216C6BD4184BACD36ADD2FC9AFD"/>
    <w:rsid w:val="003B3430"/>
  </w:style>
  <w:style w:type="paragraph" w:customStyle="1" w:styleId="B552CF689A3A46498957621045448B92">
    <w:name w:val="B552CF689A3A46498957621045448B92"/>
    <w:rsid w:val="003B3430"/>
  </w:style>
  <w:style w:type="paragraph" w:customStyle="1" w:styleId="1C990AEE5F514C6C8548A80FD469CB86">
    <w:name w:val="1C990AEE5F514C6C8548A80FD469CB86"/>
    <w:rsid w:val="003B3430"/>
  </w:style>
  <w:style w:type="paragraph" w:customStyle="1" w:styleId="4AFA94B7A63A44DEB29F4720E194E3FB">
    <w:name w:val="4AFA94B7A63A44DEB29F4720E194E3FB"/>
    <w:rsid w:val="003B3430"/>
  </w:style>
  <w:style w:type="paragraph" w:customStyle="1" w:styleId="66CFFD292B9748F080AF4AE7B272F72B">
    <w:name w:val="66CFFD292B9748F080AF4AE7B272F72B"/>
    <w:rsid w:val="003B3430"/>
  </w:style>
  <w:style w:type="paragraph" w:customStyle="1" w:styleId="840BDFB2C3BE4BFCAD915D4CCE3D8446">
    <w:name w:val="840BDFB2C3BE4BFCAD915D4CCE3D8446"/>
    <w:rsid w:val="003B3430"/>
  </w:style>
  <w:style w:type="paragraph" w:customStyle="1" w:styleId="ED3268DB90884667AA0F2FBF99B2AD58">
    <w:name w:val="ED3268DB90884667AA0F2FBF99B2AD58"/>
    <w:rsid w:val="003B3430"/>
  </w:style>
  <w:style w:type="paragraph" w:customStyle="1" w:styleId="E21D489210714A22AD49A3860AAC9B4D">
    <w:name w:val="E21D489210714A22AD49A3860AAC9B4D"/>
    <w:rsid w:val="003B3430"/>
  </w:style>
  <w:style w:type="paragraph" w:customStyle="1" w:styleId="67021E4F7726499AB43E8FCC11C1B949">
    <w:name w:val="67021E4F7726499AB43E8FCC11C1B949"/>
    <w:rsid w:val="003B3430"/>
  </w:style>
  <w:style w:type="paragraph" w:customStyle="1" w:styleId="3B2D65C98D1A4C8785803557F0614B2D">
    <w:name w:val="3B2D65C98D1A4C8785803557F0614B2D"/>
    <w:rsid w:val="003B3430"/>
  </w:style>
  <w:style w:type="paragraph" w:customStyle="1" w:styleId="E5FA16F3B1C447A3B512980DC035BC7B">
    <w:name w:val="E5FA16F3B1C447A3B512980DC035BC7B"/>
    <w:rsid w:val="00D4625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DBAEDBA8FD461C9F39245B6D5D01F3">
    <w:name w:val="68DBAEDBA8FD461C9F39245B6D5D01F3"/>
  </w:style>
  <w:style w:type="paragraph" w:customStyle="1" w:styleId="165C94FF06D04081AB0C0BC459291E7B">
    <w:name w:val="165C94FF06D04081AB0C0BC459291E7B"/>
  </w:style>
  <w:style w:type="paragraph" w:customStyle="1" w:styleId="F33113AC504B49F29A2954B769744899">
    <w:name w:val="F33113AC504B49F29A2954B769744899"/>
  </w:style>
  <w:style w:type="paragraph" w:customStyle="1" w:styleId="13230C444AB44C0B8BE3307B7BF88FAF">
    <w:name w:val="13230C444AB44C0B8BE3307B7BF88FAF"/>
  </w:style>
  <w:style w:type="paragraph" w:customStyle="1" w:styleId="AC63F41B558D490FBF72B33A981C6BA1">
    <w:name w:val="AC63F41B558D490FBF72B33A981C6BA1"/>
  </w:style>
  <w:style w:type="paragraph" w:customStyle="1" w:styleId="D9C89C74D5E94756AA94035CF873C675">
    <w:name w:val="D9C89C74D5E94756AA94035CF873C675"/>
  </w:style>
  <w:style w:type="paragraph" w:customStyle="1" w:styleId="F128D575ED414D7AB1202AE81E07C249">
    <w:name w:val="F128D575ED414D7AB1202AE81E07C249"/>
  </w:style>
  <w:style w:type="paragraph" w:customStyle="1" w:styleId="AC60D89574A34DB1B32155E0B0E32989">
    <w:name w:val="AC60D89574A34DB1B32155E0B0E32989"/>
  </w:style>
  <w:style w:type="paragraph" w:customStyle="1" w:styleId="EAB14BC29D524EE3B1011DA44AA964B9">
    <w:name w:val="EAB14BC29D524EE3B1011DA44AA964B9"/>
  </w:style>
  <w:style w:type="paragraph" w:customStyle="1" w:styleId="147D2320E61F4E2C950FB317CF26692D">
    <w:name w:val="147D2320E61F4E2C950FB317CF26692D"/>
  </w:style>
  <w:style w:type="paragraph" w:customStyle="1" w:styleId="6EB3C6E733FC4F248ED81E3CBAA3AEC9">
    <w:name w:val="6EB3C6E733FC4F248ED81E3CBAA3AEC9"/>
  </w:style>
  <w:style w:type="paragraph" w:customStyle="1" w:styleId="872486B0FE2B4C2E8EEA3B2106555526">
    <w:name w:val="872486B0FE2B4C2E8EEA3B2106555526"/>
  </w:style>
  <w:style w:type="paragraph" w:customStyle="1" w:styleId="DDC308606B6C451A9EF34BAD47A198A2">
    <w:name w:val="DDC308606B6C451A9EF34BAD47A198A2"/>
  </w:style>
  <w:style w:type="paragraph" w:customStyle="1" w:styleId="60AFD956CAD44B42A903E059288C1931">
    <w:name w:val="60AFD956CAD44B42A903E059288C1931"/>
  </w:style>
  <w:style w:type="paragraph" w:customStyle="1" w:styleId="F02C155C05B04F1BAEA00A631648E6F1">
    <w:name w:val="F02C155C05B04F1BAEA00A631648E6F1"/>
  </w:style>
  <w:style w:type="paragraph" w:customStyle="1" w:styleId="05EDE2C7E792428587EF05AF55E3595F">
    <w:name w:val="05EDE2C7E792428587EF05AF55E3595F"/>
  </w:style>
  <w:style w:type="paragraph" w:customStyle="1" w:styleId="34E9A45410174BBFB33647B47FDD793B">
    <w:name w:val="34E9A45410174BBFB33647B47FDD793B"/>
  </w:style>
  <w:style w:type="paragraph" w:customStyle="1" w:styleId="BFEC9D116B4D46DE99F9020A62663F60">
    <w:name w:val="BFEC9D116B4D46DE99F9020A62663F60"/>
  </w:style>
  <w:style w:type="paragraph" w:customStyle="1" w:styleId="5B0547BA398542B296490C1C14DD97F7">
    <w:name w:val="5B0547BA398542B296490C1C14DD97F7"/>
  </w:style>
  <w:style w:type="paragraph" w:customStyle="1" w:styleId="B254D3A8D10B4C02B16F3226A78F0124">
    <w:name w:val="B254D3A8D10B4C02B16F3226A78F0124"/>
  </w:style>
  <w:style w:type="paragraph" w:customStyle="1" w:styleId="D37B4FD7C4A343C6B8A74A1D46C7D5E0">
    <w:name w:val="D37B4FD7C4A343C6B8A74A1D46C7D5E0"/>
  </w:style>
  <w:style w:type="paragraph" w:customStyle="1" w:styleId="8704B842CA91436499F2C18E883A2CDF">
    <w:name w:val="8704B842CA91436499F2C18E883A2CDF"/>
  </w:style>
  <w:style w:type="paragraph" w:customStyle="1" w:styleId="222211FD478B4D068EE49914D8ACC652">
    <w:name w:val="222211FD478B4D068EE49914D8ACC652"/>
  </w:style>
  <w:style w:type="paragraph" w:customStyle="1" w:styleId="C8E19BBF89324DA0BBC82038DCFFACA7">
    <w:name w:val="C8E19BBF89324DA0BBC82038DCFFACA7"/>
  </w:style>
  <w:style w:type="paragraph" w:customStyle="1" w:styleId="61E9F820856A412390D238A85A6501ED">
    <w:name w:val="61E9F820856A412390D238A85A6501ED"/>
  </w:style>
  <w:style w:type="paragraph" w:customStyle="1" w:styleId="E844AA25BD9E4777B53D16F16EBEEE25">
    <w:name w:val="E844AA25BD9E4777B53D16F16EBEEE25"/>
  </w:style>
  <w:style w:type="paragraph" w:customStyle="1" w:styleId="7446D24D1B9947FDA461BDA4E1C9F910">
    <w:name w:val="7446D24D1B9947FDA461BDA4E1C9F910"/>
  </w:style>
  <w:style w:type="paragraph" w:customStyle="1" w:styleId="4F5CDDC6167D4A30925FB77729FC7CB6">
    <w:name w:val="4F5CDDC6167D4A30925FB77729FC7CB6"/>
  </w:style>
  <w:style w:type="paragraph" w:customStyle="1" w:styleId="994E30DAAEE84FD7AB06E02333458CE1">
    <w:name w:val="994E30DAAEE84FD7AB06E02333458CE1"/>
  </w:style>
  <w:style w:type="paragraph" w:customStyle="1" w:styleId="903A317336D6455699C75391D29AAED2">
    <w:name w:val="903A317336D6455699C75391D29AAED2"/>
  </w:style>
  <w:style w:type="paragraph" w:customStyle="1" w:styleId="09A7AFDCE3124B489350BB94CB62978F">
    <w:name w:val="09A7AFDCE3124B489350BB94CB62978F"/>
  </w:style>
  <w:style w:type="paragraph" w:customStyle="1" w:styleId="4417E80106024F7A977F259F31B9CEB1">
    <w:name w:val="4417E80106024F7A977F259F31B9CEB1"/>
    <w:rsid w:val="003B3430"/>
  </w:style>
  <w:style w:type="paragraph" w:customStyle="1" w:styleId="AE28C6B56FEA4D0C8D9438BDE5AB5D6F">
    <w:name w:val="AE28C6B56FEA4D0C8D9438BDE5AB5D6F"/>
    <w:rsid w:val="003B3430"/>
  </w:style>
  <w:style w:type="paragraph" w:customStyle="1" w:styleId="56673E70385E40E0958883D7F63B9472">
    <w:name w:val="56673E70385E40E0958883D7F63B9472"/>
    <w:rsid w:val="003B3430"/>
  </w:style>
  <w:style w:type="paragraph" w:customStyle="1" w:styleId="C1628757A67C4662AB3FCA461ED4DC88">
    <w:name w:val="C1628757A67C4662AB3FCA461ED4DC88"/>
    <w:rsid w:val="003B3430"/>
  </w:style>
  <w:style w:type="paragraph" w:customStyle="1" w:styleId="55BD7F5C20634AD283A201EAFF29F227">
    <w:name w:val="55BD7F5C20634AD283A201EAFF29F227"/>
    <w:rsid w:val="003B3430"/>
  </w:style>
  <w:style w:type="paragraph" w:customStyle="1" w:styleId="0FEC4C33D3474C1693019987488B804B">
    <w:name w:val="0FEC4C33D3474C1693019987488B804B"/>
    <w:rsid w:val="003B3430"/>
  </w:style>
  <w:style w:type="paragraph" w:customStyle="1" w:styleId="38FEADCD003942E1B389B325DBD58CB5">
    <w:name w:val="38FEADCD003942E1B389B325DBD58CB5"/>
    <w:rsid w:val="003B3430"/>
  </w:style>
  <w:style w:type="paragraph" w:customStyle="1" w:styleId="BC1B837648D949A3BBE674561D5BEA19">
    <w:name w:val="BC1B837648D949A3BBE674561D5BEA19"/>
    <w:rsid w:val="003B3430"/>
  </w:style>
  <w:style w:type="paragraph" w:customStyle="1" w:styleId="8C7797A617AE445AA66DC8515A16E259">
    <w:name w:val="8C7797A617AE445AA66DC8515A16E259"/>
    <w:rsid w:val="003B3430"/>
  </w:style>
  <w:style w:type="paragraph" w:customStyle="1" w:styleId="7C819A0ACB874325A6AF3B16F8640B23">
    <w:name w:val="7C819A0ACB874325A6AF3B16F8640B23"/>
    <w:rsid w:val="003B3430"/>
  </w:style>
  <w:style w:type="paragraph" w:customStyle="1" w:styleId="1A7B06D3C8D0468380BA7C4F595F9910">
    <w:name w:val="1A7B06D3C8D0468380BA7C4F595F9910"/>
    <w:rsid w:val="003B3430"/>
  </w:style>
  <w:style w:type="paragraph" w:customStyle="1" w:styleId="FA051C8AF0CE4EA4927590370D2EAFEB">
    <w:name w:val="FA051C8AF0CE4EA4927590370D2EAFEB"/>
    <w:rsid w:val="003B3430"/>
  </w:style>
  <w:style w:type="paragraph" w:customStyle="1" w:styleId="1899B9395A3B4C4DB04DD85D9A571797">
    <w:name w:val="1899B9395A3B4C4DB04DD85D9A571797"/>
    <w:rsid w:val="003B3430"/>
  </w:style>
  <w:style w:type="paragraph" w:customStyle="1" w:styleId="A01B464118F447F6B2257312B31DCF34">
    <w:name w:val="A01B464118F447F6B2257312B31DCF34"/>
    <w:rsid w:val="003B3430"/>
  </w:style>
  <w:style w:type="paragraph" w:customStyle="1" w:styleId="74A154ED662544F2BE620B8DE52452DF">
    <w:name w:val="74A154ED662544F2BE620B8DE52452DF"/>
    <w:rsid w:val="003B3430"/>
  </w:style>
  <w:style w:type="paragraph" w:customStyle="1" w:styleId="3B1B3BE17CA04365B0883EDDAD13990E">
    <w:name w:val="3B1B3BE17CA04365B0883EDDAD13990E"/>
    <w:rsid w:val="003B3430"/>
  </w:style>
  <w:style w:type="paragraph" w:customStyle="1" w:styleId="5D9B665AAFB042F9945322DEE52C02B5">
    <w:name w:val="5D9B665AAFB042F9945322DEE52C02B5"/>
    <w:rsid w:val="003B3430"/>
  </w:style>
  <w:style w:type="paragraph" w:customStyle="1" w:styleId="FC70027508C64F3EBF769513C9DB611D">
    <w:name w:val="FC70027508C64F3EBF769513C9DB611D"/>
    <w:rsid w:val="003B3430"/>
  </w:style>
  <w:style w:type="paragraph" w:customStyle="1" w:styleId="1FEBAB048AB54D849323901FACB0C16B">
    <w:name w:val="1FEBAB048AB54D849323901FACB0C16B"/>
    <w:rsid w:val="003B3430"/>
  </w:style>
  <w:style w:type="paragraph" w:customStyle="1" w:styleId="E49E1E3E852B4EE4A0F19DCE949907C1">
    <w:name w:val="E49E1E3E852B4EE4A0F19DCE949907C1"/>
    <w:rsid w:val="003B3430"/>
  </w:style>
  <w:style w:type="paragraph" w:customStyle="1" w:styleId="5CDF4859DCEB4E48B8109A37610A7BFE">
    <w:name w:val="5CDF4859DCEB4E48B8109A37610A7BFE"/>
    <w:rsid w:val="003B3430"/>
  </w:style>
  <w:style w:type="paragraph" w:customStyle="1" w:styleId="F6D2D69C6BD34CD6924B451AD960AB23">
    <w:name w:val="F6D2D69C6BD34CD6924B451AD960AB23"/>
    <w:rsid w:val="003B3430"/>
  </w:style>
  <w:style w:type="paragraph" w:customStyle="1" w:styleId="50BDB965A1E34C0A94B5A352F42C01DE">
    <w:name w:val="50BDB965A1E34C0A94B5A352F42C01DE"/>
    <w:rsid w:val="003B3430"/>
  </w:style>
  <w:style w:type="paragraph" w:customStyle="1" w:styleId="3B9DCD9725424BC6AAA58AC8CC45B82C">
    <w:name w:val="3B9DCD9725424BC6AAA58AC8CC45B82C"/>
    <w:rsid w:val="003B3430"/>
  </w:style>
  <w:style w:type="paragraph" w:customStyle="1" w:styleId="F1C7AE5B631641F28E0482F49715C1CD">
    <w:name w:val="F1C7AE5B631641F28E0482F49715C1CD"/>
    <w:rsid w:val="003B3430"/>
  </w:style>
  <w:style w:type="paragraph" w:customStyle="1" w:styleId="8C5D25B975B14029AE272CFE2B4CE17E">
    <w:name w:val="8C5D25B975B14029AE272CFE2B4CE17E"/>
    <w:rsid w:val="003B3430"/>
  </w:style>
  <w:style w:type="paragraph" w:customStyle="1" w:styleId="57489926EBE14D6390F7225E6C65FDA3">
    <w:name w:val="57489926EBE14D6390F7225E6C65FDA3"/>
    <w:rsid w:val="003B3430"/>
  </w:style>
  <w:style w:type="paragraph" w:customStyle="1" w:styleId="4A6E595C47564B9C89E2D8DA3DB814D9">
    <w:name w:val="4A6E595C47564B9C89E2D8DA3DB814D9"/>
    <w:rsid w:val="003B3430"/>
  </w:style>
  <w:style w:type="paragraph" w:customStyle="1" w:styleId="CB1BDC0E562F470C9652CFBBA08BAAED">
    <w:name w:val="CB1BDC0E562F470C9652CFBBA08BAAED"/>
    <w:rsid w:val="003B3430"/>
  </w:style>
  <w:style w:type="paragraph" w:customStyle="1" w:styleId="80D3FAC5C53A4F75A465CD9C19D83131">
    <w:name w:val="80D3FAC5C53A4F75A465CD9C19D83131"/>
    <w:rsid w:val="003B3430"/>
  </w:style>
  <w:style w:type="paragraph" w:customStyle="1" w:styleId="FAEA85CC07EB45BAACF012D71E56A245">
    <w:name w:val="FAEA85CC07EB45BAACF012D71E56A245"/>
    <w:rsid w:val="003B3430"/>
  </w:style>
  <w:style w:type="paragraph" w:customStyle="1" w:styleId="1969EC89A3DC46F1A28BB9A86DF3BE6B">
    <w:name w:val="1969EC89A3DC46F1A28BB9A86DF3BE6B"/>
    <w:rsid w:val="003B3430"/>
  </w:style>
  <w:style w:type="paragraph" w:customStyle="1" w:styleId="5AFF6B5F61C44969B6BD7DCA96E292C7">
    <w:name w:val="5AFF6B5F61C44969B6BD7DCA96E292C7"/>
    <w:rsid w:val="003B3430"/>
  </w:style>
  <w:style w:type="paragraph" w:customStyle="1" w:styleId="3CD4AB5735E84F0DBBD2BD6AC98D6953">
    <w:name w:val="3CD4AB5735E84F0DBBD2BD6AC98D6953"/>
    <w:rsid w:val="003B3430"/>
  </w:style>
  <w:style w:type="paragraph" w:customStyle="1" w:styleId="B7492AEE824D484CBC46BCC21A77045D">
    <w:name w:val="B7492AEE824D484CBC46BCC21A77045D"/>
    <w:rsid w:val="003B3430"/>
  </w:style>
  <w:style w:type="paragraph" w:customStyle="1" w:styleId="F4BB9A0C07DA45CC8FDBB07FEFA97A87">
    <w:name w:val="F4BB9A0C07DA45CC8FDBB07FEFA97A87"/>
    <w:rsid w:val="003B3430"/>
  </w:style>
  <w:style w:type="paragraph" w:customStyle="1" w:styleId="54039B37C600475B9E8725DDBC441D60">
    <w:name w:val="54039B37C600475B9E8725DDBC441D60"/>
    <w:rsid w:val="003B3430"/>
  </w:style>
  <w:style w:type="paragraph" w:customStyle="1" w:styleId="7045FE56B281440F8C06EB342EF910E0">
    <w:name w:val="7045FE56B281440F8C06EB342EF910E0"/>
    <w:rsid w:val="003B3430"/>
  </w:style>
  <w:style w:type="paragraph" w:customStyle="1" w:styleId="6414DEE8E6C8459D995BACE4DAA29C66">
    <w:name w:val="6414DEE8E6C8459D995BACE4DAA29C66"/>
    <w:rsid w:val="003B3430"/>
  </w:style>
  <w:style w:type="paragraph" w:customStyle="1" w:styleId="41BDBF870EAB4BE182BC68D170984FE7">
    <w:name w:val="41BDBF870EAB4BE182BC68D170984FE7"/>
    <w:rsid w:val="003B3430"/>
  </w:style>
  <w:style w:type="paragraph" w:customStyle="1" w:styleId="8FF3602321754843B441D37E0E2149B0">
    <w:name w:val="8FF3602321754843B441D37E0E2149B0"/>
    <w:rsid w:val="003B3430"/>
  </w:style>
  <w:style w:type="paragraph" w:customStyle="1" w:styleId="43A6676C0A584C589CD0A8BAD8F1FCBF">
    <w:name w:val="43A6676C0A584C589CD0A8BAD8F1FCBF"/>
    <w:rsid w:val="003B3430"/>
  </w:style>
  <w:style w:type="paragraph" w:customStyle="1" w:styleId="BE620B51623142A6B7183E5F7A422E43">
    <w:name w:val="BE620B51623142A6B7183E5F7A422E43"/>
    <w:rsid w:val="003B3430"/>
  </w:style>
  <w:style w:type="paragraph" w:customStyle="1" w:styleId="B48A68D24B564CE79E9119C24E7C2F66">
    <w:name w:val="B48A68D24B564CE79E9119C24E7C2F66"/>
    <w:rsid w:val="003B3430"/>
  </w:style>
  <w:style w:type="paragraph" w:customStyle="1" w:styleId="0A2FED4263DF4687ADDF4DD3DC1B1D4B">
    <w:name w:val="0A2FED4263DF4687ADDF4DD3DC1B1D4B"/>
    <w:rsid w:val="003B3430"/>
  </w:style>
  <w:style w:type="paragraph" w:customStyle="1" w:styleId="C3432F899A4B47A7813CE4D05009E577">
    <w:name w:val="C3432F899A4B47A7813CE4D05009E577"/>
    <w:rsid w:val="003B3430"/>
  </w:style>
  <w:style w:type="paragraph" w:customStyle="1" w:styleId="BE2F3A416098449385845A59A7149CBF">
    <w:name w:val="BE2F3A416098449385845A59A7149CBF"/>
    <w:rsid w:val="003B3430"/>
  </w:style>
  <w:style w:type="paragraph" w:customStyle="1" w:styleId="2F025D9623E84892B438894D9EEBFB52">
    <w:name w:val="2F025D9623E84892B438894D9EEBFB52"/>
    <w:rsid w:val="003B3430"/>
  </w:style>
  <w:style w:type="paragraph" w:customStyle="1" w:styleId="8C275812C52D4376B25BA72FEFFD37FA">
    <w:name w:val="8C275812C52D4376B25BA72FEFFD37FA"/>
    <w:rsid w:val="003B3430"/>
  </w:style>
  <w:style w:type="paragraph" w:customStyle="1" w:styleId="6AD5F67FD50644A2BD0E89E4E0D163BE">
    <w:name w:val="6AD5F67FD50644A2BD0E89E4E0D163BE"/>
    <w:rsid w:val="003B3430"/>
  </w:style>
  <w:style w:type="paragraph" w:customStyle="1" w:styleId="E1A20624357F484F98F803AB93AE6C7C">
    <w:name w:val="E1A20624357F484F98F803AB93AE6C7C"/>
    <w:rsid w:val="003B3430"/>
  </w:style>
  <w:style w:type="paragraph" w:customStyle="1" w:styleId="DBA4E8E490EF4955AC8EB7C3ED505652">
    <w:name w:val="DBA4E8E490EF4955AC8EB7C3ED505652"/>
    <w:rsid w:val="003B3430"/>
  </w:style>
  <w:style w:type="paragraph" w:customStyle="1" w:styleId="55E88ADE449B41F58E767ECB6A3EB594">
    <w:name w:val="55E88ADE449B41F58E767ECB6A3EB594"/>
    <w:rsid w:val="003B3430"/>
  </w:style>
  <w:style w:type="paragraph" w:customStyle="1" w:styleId="4C22D6EC478A4655927A573954C5B069">
    <w:name w:val="4C22D6EC478A4655927A573954C5B069"/>
    <w:rsid w:val="003B3430"/>
  </w:style>
  <w:style w:type="paragraph" w:customStyle="1" w:styleId="5D9B20DE23254C4EBE58D840A9D05977">
    <w:name w:val="5D9B20DE23254C4EBE58D840A9D05977"/>
    <w:rsid w:val="003B3430"/>
  </w:style>
  <w:style w:type="paragraph" w:customStyle="1" w:styleId="BE7BC216C6BD4184BACD36ADD2FC9AFD">
    <w:name w:val="BE7BC216C6BD4184BACD36ADD2FC9AFD"/>
    <w:rsid w:val="003B3430"/>
  </w:style>
  <w:style w:type="paragraph" w:customStyle="1" w:styleId="B552CF689A3A46498957621045448B92">
    <w:name w:val="B552CF689A3A46498957621045448B92"/>
    <w:rsid w:val="003B3430"/>
  </w:style>
  <w:style w:type="paragraph" w:customStyle="1" w:styleId="1C990AEE5F514C6C8548A80FD469CB86">
    <w:name w:val="1C990AEE5F514C6C8548A80FD469CB86"/>
    <w:rsid w:val="003B3430"/>
  </w:style>
  <w:style w:type="paragraph" w:customStyle="1" w:styleId="4AFA94B7A63A44DEB29F4720E194E3FB">
    <w:name w:val="4AFA94B7A63A44DEB29F4720E194E3FB"/>
    <w:rsid w:val="003B3430"/>
  </w:style>
  <w:style w:type="paragraph" w:customStyle="1" w:styleId="66CFFD292B9748F080AF4AE7B272F72B">
    <w:name w:val="66CFFD292B9748F080AF4AE7B272F72B"/>
    <w:rsid w:val="003B3430"/>
  </w:style>
  <w:style w:type="paragraph" w:customStyle="1" w:styleId="840BDFB2C3BE4BFCAD915D4CCE3D8446">
    <w:name w:val="840BDFB2C3BE4BFCAD915D4CCE3D8446"/>
    <w:rsid w:val="003B3430"/>
  </w:style>
  <w:style w:type="paragraph" w:customStyle="1" w:styleId="ED3268DB90884667AA0F2FBF99B2AD58">
    <w:name w:val="ED3268DB90884667AA0F2FBF99B2AD58"/>
    <w:rsid w:val="003B3430"/>
  </w:style>
  <w:style w:type="paragraph" w:customStyle="1" w:styleId="E21D489210714A22AD49A3860AAC9B4D">
    <w:name w:val="E21D489210714A22AD49A3860AAC9B4D"/>
    <w:rsid w:val="003B3430"/>
  </w:style>
  <w:style w:type="paragraph" w:customStyle="1" w:styleId="67021E4F7726499AB43E8FCC11C1B949">
    <w:name w:val="67021E4F7726499AB43E8FCC11C1B949"/>
    <w:rsid w:val="003B3430"/>
  </w:style>
  <w:style w:type="paragraph" w:customStyle="1" w:styleId="3B2D65C98D1A4C8785803557F0614B2D">
    <w:name w:val="3B2D65C98D1A4C8785803557F0614B2D"/>
    <w:rsid w:val="003B3430"/>
  </w:style>
  <w:style w:type="paragraph" w:customStyle="1" w:styleId="E5FA16F3B1C447A3B512980DC035BC7B">
    <w:name w:val="E5FA16F3B1C447A3B512980DC035BC7B"/>
    <w:rsid w:val="00D462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DE27A7-4A32-4FCE-A9CF-AEE1D4DD3E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828F7E8-18B7-4237-8B4A-EF0246469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MS_ProgrammerAnalystResume.dotx</Template>
  <TotalTime>15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programmer resume</vt:lpstr>
    </vt:vector>
  </TitlesOfParts>
  <Company>Hewlett-Packard</Company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programmer resume</dc:title>
  <dc:creator>KT</dc:creator>
  <cp:lastModifiedBy>KT</cp:lastModifiedBy>
  <cp:revision>9</cp:revision>
  <cp:lastPrinted>2017-03-26T04:54:00Z</cp:lastPrinted>
  <dcterms:created xsi:type="dcterms:W3CDTF">2017-02-17T23:10:00Z</dcterms:created>
  <dcterms:modified xsi:type="dcterms:W3CDTF">2017-03-26T04:54:00Z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TC063695171033</vt:lpwstr>
  </property>
</Properties>
</file>